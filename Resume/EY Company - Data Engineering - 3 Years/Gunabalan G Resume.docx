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150"/>
        <w:gridCol w:w="4320"/>
      </w:tblGrid>
      <w:tr w:rsidR="00B45F12" w14:paraId="1EBF1F0D" w14:textId="77777777" w:rsidTr="00B45F12">
        <w:trPr>
          <w:gridAfter w:val="1"/>
          <w:wAfter w:w="4320" w:type="dxa"/>
          <w:trHeight w:val="2934"/>
        </w:trPr>
        <w:tc>
          <w:tcPr>
            <w:tcW w:w="6470" w:type="dxa"/>
            <w:gridSpan w:val="3"/>
            <w:vAlign w:val="bottom"/>
          </w:tcPr>
          <w:p w14:paraId="18DE38DB" w14:textId="584852D3" w:rsidR="00B45F12" w:rsidRPr="00B45F12" w:rsidRDefault="00B45F12" w:rsidP="001B2ABD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GUNAbalan</w:t>
            </w:r>
            <w:r w:rsidRPr="00B45F12">
              <w:rPr>
                <w:sz w:val="72"/>
                <w:szCs w:val="72"/>
              </w:rPr>
              <w:t xml:space="preserve"> G</w:t>
            </w:r>
          </w:p>
          <w:p w14:paraId="2037FBAF" w14:textId="43F31549" w:rsidR="00B45F12" w:rsidRDefault="00B45F12" w:rsidP="001B2ABD">
            <w:pPr>
              <w:pStyle w:val="Subtitle"/>
            </w:pPr>
            <w:r>
              <w:rPr>
                <w:spacing w:val="0"/>
                <w:w w:val="100"/>
              </w:rPr>
              <w:t>Data Scientist 2</w:t>
            </w:r>
          </w:p>
        </w:tc>
      </w:tr>
      <w:tr w:rsidR="001B2ABD" w14:paraId="5A9213D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736482110564F50A35DED2953B484EA"/>
              </w:placeholder>
              <w:temporary/>
              <w:showingPlcHdr/>
              <w15:appearance w15:val="hidden"/>
            </w:sdtPr>
            <w:sdtContent>
              <w:p w14:paraId="2516EB3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7E51712" w14:textId="6A10DBC5" w:rsidR="00036450" w:rsidRDefault="000E0002" w:rsidP="000E0002">
            <w:r>
              <w:t xml:space="preserve">I am technology </w:t>
            </w:r>
            <w:proofErr w:type="gramStart"/>
            <w:r>
              <w:t>enthusiast</w:t>
            </w:r>
            <w:proofErr w:type="gramEnd"/>
            <w:r>
              <w:t xml:space="preserve"> </w:t>
            </w:r>
          </w:p>
          <w:p w14:paraId="5AB2ED5F" w14:textId="39064F8F" w:rsidR="00036450" w:rsidRDefault="00036450" w:rsidP="00036450"/>
          <w:p w14:paraId="6C5EA9D4" w14:textId="77777777" w:rsidR="000E0002" w:rsidRDefault="000E0002" w:rsidP="00036450"/>
          <w:p w14:paraId="2D921068" w14:textId="77777777" w:rsidR="000E0002" w:rsidRDefault="000E0002" w:rsidP="00036450"/>
          <w:p w14:paraId="36CB5277" w14:textId="77777777" w:rsidR="000E0002" w:rsidRDefault="000E0002" w:rsidP="00036450"/>
          <w:p w14:paraId="51C9DFCE" w14:textId="77777777" w:rsidR="000E0002" w:rsidRDefault="000E0002" w:rsidP="00036450"/>
          <w:p w14:paraId="1C2AAE9D" w14:textId="77777777" w:rsidR="000E0002" w:rsidRDefault="000E0002" w:rsidP="00036450"/>
          <w:sdt>
            <w:sdtPr>
              <w:id w:val="-1954003311"/>
              <w:placeholder>
                <w:docPart w:val="5D6E37D59BF94487800D27BE3ADC4154"/>
              </w:placeholder>
              <w:temporary/>
              <w:showingPlcHdr/>
              <w15:appearance w15:val="hidden"/>
            </w:sdtPr>
            <w:sdtContent>
              <w:p w14:paraId="1D493B9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0FA1413F3FA468690FE4B3D1E26859A"/>
              </w:placeholder>
              <w:temporary/>
              <w:showingPlcHdr/>
              <w15:appearance w15:val="hidden"/>
            </w:sdtPr>
            <w:sdtContent>
              <w:p w14:paraId="1D7EEC4A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93B98B8" w14:textId="09D609E4" w:rsidR="004D3011" w:rsidRDefault="000E0002" w:rsidP="004D3011">
            <w:r>
              <w:t xml:space="preserve">(+91) </w:t>
            </w:r>
            <w:r w:rsidR="00CC5D70">
              <w:t>8825419713</w:t>
            </w:r>
          </w:p>
          <w:p w14:paraId="6E5E8968" w14:textId="77777777" w:rsidR="004D3011" w:rsidRPr="004D3011" w:rsidRDefault="004D3011" w:rsidP="004D3011"/>
          <w:p w14:paraId="3BCA4E52" w14:textId="4E11301F" w:rsidR="004D3011" w:rsidRDefault="00CC5D70" w:rsidP="004D3011">
            <w:proofErr w:type="gramStart"/>
            <w:r>
              <w:t>LINKEDIN;</w:t>
            </w:r>
            <w:proofErr w:type="gramEnd"/>
          </w:p>
          <w:p w14:paraId="5B2B7D39" w14:textId="42B5AE88" w:rsidR="004D3011" w:rsidRDefault="000E0002" w:rsidP="004D3011">
            <w:hyperlink r:id="rId6" w:history="1">
              <w:r w:rsidRPr="000E0002">
                <w:rPr>
                  <w:rStyle w:val="Hyperlink"/>
                </w:rPr>
                <w:t>https://www.linkedin.com/in/gunabalan0411/</w:t>
              </w:r>
            </w:hyperlink>
          </w:p>
          <w:p w14:paraId="2E6FE0F4" w14:textId="77777777" w:rsidR="004D3011" w:rsidRDefault="004D3011" w:rsidP="004D3011"/>
          <w:sdt>
            <w:sdtPr>
              <w:id w:val="-240260293"/>
              <w:placeholder>
                <w:docPart w:val="DB1384625F374652ADCA2B85E3E39CC6"/>
              </w:placeholder>
              <w:temporary/>
              <w:showingPlcHdr/>
              <w15:appearance w15:val="hidden"/>
            </w:sdtPr>
            <w:sdtContent>
              <w:p w14:paraId="1515C40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F0E6D79" w14:textId="1F31D493" w:rsidR="00036450" w:rsidRPr="00E4381A" w:rsidRDefault="00CC5D70" w:rsidP="004D3011">
            <w:pPr>
              <w:rPr>
                <w:rStyle w:val="Hyperlink"/>
              </w:rPr>
            </w:pPr>
            <w:r>
              <w:t>gunabalan0411@gmail.com</w:t>
            </w:r>
          </w:p>
          <w:sdt>
            <w:sdtPr>
              <w:id w:val="-1444214663"/>
              <w:placeholder>
                <w:docPart w:val="0B0E9A67820B42578A30D300C28E9061"/>
              </w:placeholder>
              <w:temporary/>
              <w:showingPlcHdr/>
              <w15:appearance w15:val="hidden"/>
            </w:sdtPr>
            <w:sdtContent>
              <w:p w14:paraId="678AC3D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18856A4" w14:textId="17F0C6F1" w:rsidR="004D3011" w:rsidRDefault="00CC5D70" w:rsidP="004D3011">
            <w:r>
              <w:t>Workout</w:t>
            </w:r>
          </w:p>
          <w:p w14:paraId="7670A040" w14:textId="4F50C7D8" w:rsidR="004D3011" w:rsidRDefault="00CC5D70" w:rsidP="004D3011">
            <w:r>
              <w:t>Reading</w:t>
            </w:r>
          </w:p>
          <w:p w14:paraId="59C0ACD0" w14:textId="6BD53A70" w:rsidR="004D3011" w:rsidRDefault="00CC5D70" w:rsidP="004D3011">
            <w:r>
              <w:t>Movies</w:t>
            </w:r>
          </w:p>
          <w:p w14:paraId="4FB28140" w14:textId="023FA8B7" w:rsidR="004D3011" w:rsidRPr="004D3011" w:rsidRDefault="004D3011" w:rsidP="004D3011"/>
        </w:tc>
        <w:tc>
          <w:tcPr>
            <w:tcW w:w="720" w:type="dxa"/>
          </w:tcPr>
          <w:p w14:paraId="0E155E5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sdt>
            <w:sdtPr>
              <w:id w:val="1001553383"/>
              <w:placeholder>
                <w:docPart w:val="6E4883052188485DB8420595225175F5"/>
              </w:placeholder>
              <w:temporary/>
              <w:showingPlcHdr/>
              <w15:appearance w15:val="hidden"/>
            </w:sdtPr>
            <w:sdtContent>
              <w:p w14:paraId="2570711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5AE999A" w14:textId="70747440" w:rsidR="00036450" w:rsidRDefault="00B45F12" w:rsidP="00B359E4">
            <w:pPr>
              <w:pStyle w:val="Heading4"/>
              <w:rPr>
                <w:bCs/>
              </w:rPr>
            </w:pPr>
            <w:r>
              <w:t>HP Inc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Data Scientist 2</w:t>
            </w:r>
          </w:p>
          <w:p w14:paraId="76478F85" w14:textId="07ADAACB" w:rsidR="00036450" w:rsidRPr="00036450" w:rsidRDefault="000E0002" w:rsidP="00B359E4">
            <w:pPr>
              <w:pStyle w:val="Date"/>
            </w:pPr>
            <w:r>
              <w:t xml:space="preserve">Sept </w:t>
            </w:r>
            <w:r w:rsidR="00B45F12">
              <w:t>2021</w:t>
            </w:r>
            <w:r w:rsidR="00036450" w:rsidRPr="00036450">
              <w:t>–</w:t>
            </w:r>
            <w:r w:rsidR="00B45F12">
              <w:t xml:space="preserve"> Today</w:t>
            </w:r>
          </w:p>
          <w:p w14:paraId="686095C3" w14:textId="63AAF292" w:rsidR="000E0002" w:rsidRDefault="000E0002" w:rsidP="00036450">
            <w:r>
              <w:t>I am responsible for valuable insights from Customer Experience Data by building End to End Business intelligence tools from scratch and leverage existing solutions.</w:t>
            </w:r>
          </w:p>
          <w:p w14:paraId="3869F8D8" w14:textId="7C8D1BD3" w:rsidR="000E0002" w:rsidRDefault="000E0002" w:rsidP="00036450">
            <w:pPr>
              <w:rPr>
                <w:b/>
                <w:bCs/>
                <w:i/>
                <w:iCs/>
              </w:rPr>
            </w:pPr>
            <w:r w:rsidRPr="000E0002">
              <w:rPr>
                <w:b/>
                <w:bCs/>
                <w:i/>
                <w:iCs/>
              </w:rPr>
              <w:t>Projects</w:t>
            </w:r>
            <w:r>
              <w:rPr>
                <w:b/>
                <w:bCs/>
                <w:i/>
                <w:iCs/>
              </w:rPr>
              <w:t xml:space="preserve"> fully </w:t>
            </w:r>
            <w:r w:rsidR="00CA35CB">
              <w:rPr>
                <w:b/>
                <w:bCs/>
                <w:i/>
                <w:iCs/>
              </w:rPr>
              <w:t>led</w:t>
            </w:r>
            <w:r>
              <w:rPr>
                <w:b/>
                <w:bCs/>
                <w:i/>
                <w:iCs/>
              </w:rPr>
              <w:t xml:space="preserve"> and hands on development</w:t>
            </w:r>
            <w:r w:rsidRPr="000E0002">
              <w:rPr>
                <w:b/>
                <w:bCs/>
                <w:i/>
                <w:iCs/>
              </w:rPr>
              <w:t>:</w:t>
            </w:r>
          </w:p>
          <w:p w14:paraId="3259D4B5" w14:textId="2BA2164C" w:rsidR="00036450" w:rsidRDefault="000E0002" w:rsidP="000364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CX Copilot: A interactive chat-bot application</w:t>
            </w:r>
          </w:p>
          <w:p w14:paraId="5A546301" w14:textId="66E8FA84" w:rsidR="00CA35CB" w:rsidRDefault="00CA35CB" w:rsidP="000364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Benefits:</w:t>
            </w:r>
          </w:p>
          <w:p w14:paraId="373F9458" w14:textId="583943B1" w:rsidR="00CA35CB" w:rsidRPr="000E0002" w:rsidRDefault="00CA35CB" w:rsidP="000364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Roles played:</w:t>
            </w:r>
          </w:p>
          <w:p w14:paraId="3B41F31B" w14:textId="33415549" w:rsidR="004D3011" w:rsidRDefault="004D3011" w:rsidP="00036450"/>
          <w:p w14:paraId="6C1813FE" w14:textId="1D743EE5" w:rsidR="004D3011" w:rsidRPr="004D3011" w:rsidRDefault="000E0002" w:rsidP="00B359E4">
            <w:pPr>
              <w:pStyle w:val="Heading4"/>
              <w:rPr>
                <w:bCs/>
              </w:rPr>
            </w:pPr>
            <w:r>
              <w:t>HP Inc</w:t>
            </w:r>
            <w:r w:rsidR="004D3011" w:rsidRPr="004D3011">
              <w:t xml:space="preserve"> </w:t>
            </w:r>
            <w:r>
              <w:t>- CX Intern</w:t>
            </w:r>
          </w:p>
          <w:p w14:paraId="72C3F886" w14:textId="77777777" w:rsidR="004D3011" w:rsidRPr="004D3011" w:rsidRDefault="00000000" w:rsidP="00B359E4">
            <w:pPr>
              <w:pStyle w:val="Date"/>
            </w:pPr>
            <w:sdt>
              <w:sdtPr>
                <w:id w:val="1427539568"/>
                <w:placeholder>
                  <w:docPart w:val="AFF957FCAE694BFEB42C8DC091AF5A60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741D16E902344783B2674E722F710BA6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[To]</w:t>
                </w:r>
              </w:sdtContent>
            </w:sdt>
          </w:p>
          <w:p w14:paraId="63221341" w14:textId="77777777" w:rsidR="004D3011" w:rsidRPr="004D3011" w:rsidRDefault="00000000" w:rsidP="004D3011">
            <w:sdt>
              <w:sdtPr>
                <w:id w:val="-448162616"/>
                <w:placeholder>
                  <w:docPart w:val="8C3A585F864346B1806D12FF72DFEEF7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2D499814" w14:textId="77777777" w:rsidR="004D3011" w:rsidRDefault="004D3011" w:rsidP="00036450"/>
          <w:sdt>
            <w:sdtPr>
              <w:id w:val="1049110328"/>
              <w:placeholder>
                <w:docPart w:val="DB1EF87FC08A4BF0884E2122B5524101"/>
              </w:placeholder>
              <w:temporary/>
              <w:showingPlcHdr/>
              <w15:appearance w15:val="hidden"/>
            </w:sdtPr>
            <w:sdtContent>
              <w:p w14:paraId="2ABE8038" w14:textId="77777777" w:rsidR="00B45F12" w:rsidRDefault="00B45F12" w:rsidP="00B45F12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949A5D4" w14:textId="1C2021D4" w:rsidR="00B45F12" w:rsidRPr="00036450" w:rsidRDefault="00B45F12" w:rsidP="00B45F12">
            <w:pPr>
              <w:pStyle w:val="Heading4"/>
            </w:pPr>
            <w:r>
              <w:t>Pondicherry Engineering College</w:t>
            </w:r>
          </w:p>
          <w:p w14:paraId="496BACC7" w14:textId="799535DA" w:rsidR="00B45F12" w:rsidRPr="00B359E4" w:rsidRDefault="000E0002" w:rsidP="00B45F12">
            <w:pPr>
              <w:pStyle w:val="Date"/>
            </w:pPr>
            <w:r>
              <w:t>2017</w:t>
            </w:r>
            <w:r w:rsidR="00B45F12" w:rsidRPr="00B359E4">
              <w:t xml:space="preserve"> - </w:t>
            </w:r>
            <w:r>
              <w:t>2021</w:t>
            </w:r>
          </w:p>
          <w:p w14:paraId="42D02450" w14:textId="77777777" w:rsidR="00B45F12" w:rsidRDefault="00B45F12" w:rsidP="00B45F12">
            <w:r w:rsidRPr="00036450">
              <w:t>[It’s okay to brag about your GPA, awards, and honors. Feel free to summarize your coursework too.]</w:t>
            </w:r>
          </w:p>
          <w:p w14:paraId="460DD89E" w14:textId="77777777" w:rsidR="00B45F12" w:rsidRDefault="00B45F12" w:rsidP="00B45F12"/>
          <w:p w14:paraId="1C3C1126" w14:textId="77777777" w:rsidR="00B45F12" w:rsidRPr="00B359E4" w:rsidRDefault="00B45F12" w:rsidP="00B45F12">
            <w:pPr>
              <w:pStyle w:val="Heading4"/>
            </w:pPr>
            <w:sdt>
              <w:sdtPr>
                <w:id w:val="1241451579"/>
                <w:placeholder>
                  <w:docPart w:val="61C2263EA144463CBEBBAEFA9FDDA18B"/>
                </w:placeholder>
                <w:temporary/>
                <w:showingPlcHdr/>
                <w15:appearance w15:val="hidden"/>
              </w:sdtPr>
              <w:sdtContent>
                <w:r w:rsidRPr="00B359E4">
                  <w:t>[School Name]</w:t>
                </w:r>
              </w:sdtContent>
            </w:sdt>
          </w:p>
          <w:p w14:paraId="476A99EC" w14:textId="77777777" w:rsidR="00B45F12" w:rsidRPr="00B359E4" w:rsidRDefault="00B45F12" w:rsidP="00B45F12">
            <w:pPr>
              <w:pStyle w:val="Date"/>
            </w:pPr>
            <w:sdt>
              <w:sdtPr>
                <w:id w:val="-2093458329"/>
                <w:placeholder>
                  <w:docPart w:val="9217B20835064DE68261C9C66FF558D7"/>
                </w:placeholder>
                <w:temporary/>
                <w:showingPlcHdr/>
                <w15:appearance w15:val="hidden"/>
              </w:sdtPr>
              <w:sdtContent>
                <w:r w:rsidRPr="00B359E4">
                  <w:t>[Dates From]</w:t>
                </w:r>
              </w:sdtContent>
            </w:sdt>
            <w:r w:rsidRPr="00B359E4">
              <w:t xml:space="preserve"> - </w:t>
            </w:r>
            <w:sdt>
              <w:sdtPr>
                <w:id w:val="856245324"/>
                <w:placeholder>
                  <w:docPart w:val="BBF5410F7AFC4870B67C77FAB2A3400F"/>
                </w:placeholder>
                <w:temporary/>
                <w:showingPlcHdr/>
                <w15:appearance w15:val="hidden"/>
              </w:sdtPr>
              <w:sdtContent>
                <w:r w:rsidRPr="00B359E4">
                  <w:t>[To]</w:t>
                </w:r>
              </w:sdtContent>
            </w:sdt>
          </w:p>
          <w:sdt>
            <w:sdtPr>
              <w:id w:val="1702519894"/>
              <w:placeholder>
                <w:docPart w:val="5C6806D67135423B838BFBB2E72AA6AA"/>
              </w:placeholder>
              <w:temporary/>
              <w:showingPlcHdr/>
              <w15:appearance w15:val="hidden"/>
            </w:sdtPr>
            <w:sdtContent>
              <w:p w14:paraId="5F9FD8A3" w14:textId="77777777" w:rsidR="00B45F12" w:rsidRDefault="00B45F12" w:rsidP="00B45F12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p w14:paraId="6483AE31" w14:textId="77777777" w:rsidR="00B45F12" w:rsidRPr="004D3011" w:rsidRDefault="00B45F12" w:rsidP="004D3011"/>
          <w:p w14:paraId="6E97CF77" w14:textId="77777777" w:rsidR="004D3011" w:rsidRDefault="004D3011" w:rsidP="00036450"/>
          <w:sdt>
            <w:sdtPr>
              <w:id w:val="1669594239"/>
              <w:placeholder>
                <w:docPart w:val="B12C148742E640BAB6418D2BE811A6A6"/>
              </w:placeholder>
              <w:temporary/>
              <w:showingPlcHdr/>
              <w15:appearance w15:val="hidden"/>
            </w:sdtPr>
            <w:sdtContent>
              <w:p w14:paraId="50FF024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207A6AD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D00C166" wp14:editId="2A565414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B45F12" w14:paraId="2A47FBE9" w14:textId="77777777" w:rsidTr="001B2ABD">
        <w:tc>
          <w:tcPr>
            <w:tcW w:w="3600" w:type="dxa"/>
          </w:tcPr>
          <w:p w14:paraId="08E7C634" w14:textId="77777777" w:rsidR="00B45F12" w:rsidRDefault="00B45F12" w:rsidP="00036450">
            <w:pPr>
              <w:pStyle w:val="Heading3"/>
            </w:pPr>
          </w:p>
        </w:tc>
        <w:tc>
          <w:tcPr>
            <w:tcW w:w="720" w:type="dxa"/>
          </w:tcPr>
          <w:p w14:paraId="3EAB634D" w14:textId="77777777" w:rsidR="00B45F12" w:rsidRDefault="00B45F12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gridSpan w:val="2"/>
          </w:tcPr>
          <w:p w14:paraId="500D5378" w14:textId="77777777" w:rsidR="00B45F12" w:rsidRDefault="00B45F12" w:rsidP="00036450">
            <w:pPr>
              <w:pStyle w:val="Heading2"/>
            </w:pPr>
          </w:p>
        </w:tc>
      </w:tr>
    </w:tbl>
    <w:p w14:paraId="3110D708" w14:textId="77777777" w:rsidR="00000000" w:rsidRDefault="00000000" w:rsidP="000C45FF">
      <w:pPr>
        <w:tabs>
          <w:tab w:val="left" w:pos="990"/>
        </w:tabs>
      </w:pPr>
    </w:p>
    <w:sectPr w:rsidR="0043117B" w:rsidSect="002F24D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F941" w14:textId="77777777" w:rsidR="002F24D2" w:rsidRDefault="002F24D2" w:rsidP="000C45FF">
      <w:r>
        <w:separator/>
      </w:r>
    </w:p>
  </w:endnote>
  <w:endnote w:type="continuationSeparator" w:id="0">
    <w:p w14:paraId="3A0F9817" w14:textId="77777777" w:rsidR="002F24D2" w:rsidRDefault="002F24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4E68" w14:textId="77777777" w:rsidR="002F24D2" w:rsidRDefault="002F24D2" w:rsidP="000C45FF">
      <w:r>
        <w:separator/>
      </w:r>
    </w:p>
  </w:footnote>
  <w:footnote w:type="continuationSeparator" w:id="0">
    <w:p w14:paraId="2CF7EEE1" w14:textId="77777777" w:rsidR="002F24D2" w:rsidRDefault="002F24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5656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7426F7" wp14:editId="4107AD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0D"/>
    <w:rsid w:val="00036450"/>
    <w:rsid w:val="00094499"/>
    <w:rsid w:val="000C45FF"/>
    <w:rsid w:val="000E0002"/>
    <w:rsid w:val="000E3FD1"/>
    <w:rsid w:val="00112054"/>
    <w:rsid w:val="00121FBD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F24D2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0926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45F12"/>
    <w:rsid w:val="00B57D98"/>
    <w:rsid w:val="00B70850"/>
    <w:rsid w:val="00C066B6"/>
    <w:rsid w:val="00C37BA1"/>
    <w:rsid w:val="00C4674C"/>
    <w:rsid w:val="00C506CF"/>
    <w:rsid w:val="00C72BED"/>
    <w:rsid w:val="00C9578B"/>
    <w:rsid w:val="00CA35CB"/>
    <w:rsid w:val="00CB0055"/>
    <w:rsid w:val="00CC5D70"/>
    <w:rsid w:val="00CE770D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52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unabalan0411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NLP</c:v>
                </c:pt>
                <c:pt idx="1">
                  <c:v>Strategic/ Plan</c:v>
                </c:pt>
                <c:pt idx="2">
                  <c:v>Databricks</c:v>
                </c:pt>
                <c:pt idx="3">
                  <c:v>Machine Learning</c:v>
                </c:pt>
                <c:pt idx="4">
                  <c:v>Python/ SQL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36482110564F50A35DED2953B4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BB7A6-0241-4E24-BDE7-BFF5101240D0}"/>
      </w:docPartPr>
      <w:docPartBody>
        <w:p w:rsidR="00000000" w:rsidRDefault="00000000">
          <w:pPr>
            <w:pStyle w:val="B736482110564F50A35DED2953B484EA"/>
          </w:pPr>
          <w:r w:rsidRPr="00D5459D">
            <w:t>Profile</w:t>
          </w:r>
        </w:p>
      </w:docPartBody>
    </w:docPart>
    <w:docPart>
      <w:docPartPr>
        <w:name w:val="5D6E37D59BF94487800D27BE3ADC4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112F8-F45E-4172-A7C6-2DFE326CAEC2}"/>
      </w:docPartPr>
      <w:docPartBody>
        <w:p w:rsidR="00000000" w:rsidRDefault="00000000">
          <w:pPr>
            <w:pStyle w:val="5D6E37D59BF94487800D27BE3ADC4154"/>
          </w:pPr>
          <w:r w:rsidRPr="00CB0055">
            <w:t>Contact</w:t>
          </w:r>
        </w:p>
      </w:docPartBody>
    </w:docPart>
    <w:docPart>
      <w:docPartPr>
        <w:name w:val="40FA1413F3FA468690FE4B3D1E268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02F51-1C6C-4CE8-9161-762A094ED84B}"/>
      </w:docPartPr>
      <w:docPartBody>
        <w:p w:rsidR="00000000" w:rsidRDefault="00000000">
          <w:pPr>
            <w:pStyle w:val="40FA1413F3FA468690FE4B3D1E26859A"/>
          </w:pPr>
          <w:r w:rsidRPr="004D3011">
            <w:t>PHONE:</w:t>
          </w:r>
        </w:p>
      </w:docPartBody>
    </w:docPart>
    <w:docPart>
      <w:docPartPr>
        <w:name w:val="DB1384625F374652ADCA2B85E3E39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81E5-F229-4A6D-890D-0791D0BF25D4}"/>
      </w:docPartPr>
      <w:docPartBody>
        <w:p w:rsidR="00000000" w:rsidRDefault="00000000">
          <w:pPr>
            <w:pStyle w:val="DB1384625F374652ADCA2B85E3E39CC6"/>
          </w:pPr>
          <w:r w:rsidRPr="004D3011">
            <w:t>EMAIL:</w:t>
          </w:r>
        </w:p>
      </w:docPartBody>
    </w:docPart>
    <w:docPart>
      <w:docPartPr>
        <w:name w:val="0B0E9A67820B42578A30D300C28E9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23E3-1AD7-4E6E-B574-CADD11F2CA00}"/>
      </w:docPartPr>
      <w:docPartBody>
        <w:p w:rsidR="00000000" w:rsidRDefault="00000000">
          <w:pPr>
            <w:pStyle w:val="0B0E9A67820B42578A30D300C28E9061"/>
          </w:pPr>
          <w:r w:rsidRPr="00CB0055">
            <w:t>Hobbies</w:t>
          </w:r>
        </w:p>
      </w:docPartBody>
    </w:docPart>
    <w:docPart>
      <w:docPartPr>
        <w:name w:val="6E4883052188485DB842059522517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EBCE9-58D1-4EEE-AF85-E6FDECF1F59C}"/>
      </w:docPartPr>
      <w:docPartBody>
        <w:p w:rsidR="00000000" w:rsidRDefault="00000000">
          <w:pPr>
            <w:pStyle w:val="6E4883052188485DB8420595225175F5"/>
          </w:pPr>
          <w:r w:rsidRPr="00036450">
            <w:t>WORK EXPERIENCE</w:t>
          </w:r>
        </w:p>
      </w:docPartBody>
    </w:docPart>
    <w:docPart>
      <w:docPartPr>
        <w:name w:val="AFF957FCAE694BFEB42C8DC091AF5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01FED-EF7D-48D9-AB83-BF87F10BC4C8}"/>
      </w:docPartPr>
      <w:docPartBody>
        <w:p w:rsidR="00000000" w:rsidRDefault="00000000">
          <w:pPr>
            <w:pStyle w:val="AFF957FCAE694BFEB42C8DC091AF5A60"/>
          </w:pPr>
          <w:r w:rsidRPr="004D3011">
            <w:t>[Dates From]</w:t>
          </w:r>
        </w:p>
      </w:docPartBody>
    </w:docPart>
    <w:docPart>
      <w:docPartPr>
        <w:name w:val="741D16E902344783B2674E722F71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27C55-18A3-4582-9EA6-08CEAEB895B9}"/>
      </w:docPartPr>
      <w:docPartBody>
        <w:p w:rsidR="00000000" w:rsidRDefault="00000000">
          <w:pPr>
            <w:pStyle w:val="741D16E902344783B2674E722F710BA6"/>
          </w:pPr>
          <w:r w:rsidRPr="004D3011">
            <w:t>[To]</w:t>
          </w:r>
        </w:p>
      </w:docPartBody>
    </w:docPart>
    <w:docPart>
      <w:docPartPr>
        <w:name w:val="8C3A585F864346B1806D12FF72DF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6D374-CC54-4A9E-AC7A-36D53CAF3E39}"/>
      </w:docPartPr>
      <w:docPartBody>
        <w:p w:rsidR="00000000" w:rsidRDefault="00000000">
          <w:pPr>
            <w:pStyle w:val="8C3A585F864346B1806D12FF72DFEEF7"/>
          </w:pPr>
          <w:r w:rsidRPr="004D3011">
            <w:t xml:space="preserve">[Describe your responsibilities and achievements in terms of </w:t>
          </w:r>
          <w:r w:rsidRPr="004D3011">
            <w:t>impact and results. Use examples but keep in short.]</w:t>
          </w:r>
        </w:p>
      </w:docPartBody>
    </w:docPart>
    <w:docPart>
      <w:docPartPr>
        <w:name w:val="B12C148742E640BAB6418D2BE811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37575-EA5C-4202-BF20-452F790709EA}"/>
      </w:docPartPr>
      <w:docPartBody>
        <w:p w:rsidR="00000000" w:rsidRDefault="00000000">
          <w:pPr>
            <w:pStyle w:val="B12C148742E640BAB6418D2BE811A6A6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DB1EF87FC08A4BF0884E2122B5524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BAB6A-EBDE-499B-90E9-73471A9E5E66}"/>
      </w:docPartPr>
      <w:docPartBody>
        <w:p w:rsidR="00000000" w:rsidRDefault="0099775F" w:rsidP="0099775F">
          <w:pPr>
            <w:pStyle w:val="DB1EF87FC08A4BF0884E2122B5524101"/>
          </w:pPr>
          <w:r w:rsidRPr="00036450">
            <w:t>EDUCATION</w:t>
          </w:r>
        </w:p>
      </w:docPartBody>
    </w:docPart>
    <w:docPart>
      <w:docPartPr>
        <w:name w:val="61C2263EA144463CBEBBAEFA9FDD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D6265-1D77-4525-B7D3-4E67A5BD8C11}"/>
      </w:docPartPr>
      <w:docPartBody>
        <w:p w:rsidR="00000000" w:rsidRDefault="0099775F" w:rsidP="0099775F">
          <w:pPr>
            <w:pStyle w:val="61C2263EA144463CBEBBAEFA9FDDA18B"/>
          </w:pPr>
          <w:r w:rsidRPr="00B359E4">
            <w:t>[School Name]</w:t>
          </w:r>
        </w:p>
      </w:docPartBody>
    </w:docPart>
    <w:docPart>
      <w:docPartPr>
        <w:name w:val="9217B20835064DE68261C9C66FF55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B692-E8CA-4438-B80D-265056317416}"/>
      </w:docPartPr>
      <w:docPartBody>
        <w:p w:rsidR="00000000" w:rsidRDefault="0099775F" w:rsidP="0099775F">
          <w:pPr>
            <w:pStyle w:val="9217B20835064DE68261C9C66FF558D7"/>
          </w:pPr>
          <w:r w:rsidRPr="00B359E4">
            <w:t>[Dates From]</w:t>
          </w:r>
        </w:p>
      </w:docPartBody>
    </w:docPart>
    <w:docPart>
      <w:docPartPr>
        <w:name w:val="BBF5410F7AFC4870B67C77FAB2A34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9F427-6E18-4290-8C6A-358ED1672291}"/>
      </w:docPartPr>
      <w:docPartBody>
        <w:p w:rsidR="00000000" w:rsidRDefault="0099775F" w:rsidP="0099775F">
          <w:pPr>
            <w:pStyle w:val="BBF5410F7AFC4870B67C77FAB2A3400F"/>
          </w:pPr>
          <w:r w:rsidRPr="00B359E4">
            <w:t>[To]</w:t>
          </w:r>
        </w:p>
      </w:docPartBody>
    </w:docPart>
    <w:docPart>
      <w:docPartPr>
        <w:name w:val="5C6806D67135423B838BFBB2E72A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9988A-D5D3-47C9-AFD1-4610C39F6ABB}"/>
      </w:docPartPr>
      <w:docPartBody>
        <w:p w:rsidR="00000000" w:rsidRDefault="0099775F" w:rsidP="0099775F">
          <w:pPr>
            <w:pStyle w:val="5C6806D67135423B838BFBB2E72AA6AA"/>
          </w:pPr>
          <w:r w:rsidRPr="00036450">
            <w:t>[It’s okay to brag about your GPA, awards, and honors. Feel free to summarize your coursework too.]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5F"/>
    <w:rsid w:val="0099775F"/>
    <w:rsid w:val="00F4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5F9288DA424034AFABCB20B1D032D6">
    <w:name w:val="D75F9288DA424034AFABCB20B1D032D6"/>
  </w:style>
  <w:style w:type="paragraph" w:customStyle="1" w:styleId="6FF8C54FF6EF4399BB9307D5171B9992">
    <w:name w:val="6FF8C54FF6EF4399BB9307D5171B9992"/>
  </w:style>
  <w:style w:type="paragraph" w:customStyle="1" w:styleId="B736482110564F50A35DED2953B484EA">
    <w:name w:val="B736482110564F50A35DED2953B484EA"/>
  </w:style>
  <w:style w:type="paragraph" w:customStyle="1" w:styleId="15FCDFBAF8D044A2840D685F333A044F">
    <w:name w:val="15FCDFBAF8D044A2840D685F333A044F"/>
  </w:style>
  <w:style w:type="paragraph" w:customStyle="1" w:styleId="5D6E37D59BF94487800D27BE3ADC4154">
    <w:name w:val="5D6E37D59BF94487800D27BE3ADC4154"/>
  </w:style>
  <w:style w:type="paragraph" w:customStyle="1" w:styleId="40FA1413F3FA468690FE4B3D1E26859A">
    <w:name w:val="40FA1413F3FA468690FE4B3D1E26859A"/>
  </w:style>
  <w:style w:type="paragraph" w:customStyle="1" w:styleId="B2A6F0ECC592465EAC5CBA6A683B7356">
    <w:name w:val="B2A6F0ECC592465EAC5CBA6A683B7356"/>
  </w:style>
  <w:style w:type="paragraph" w:customStyle="1" w:styleId="205CD55F118C4B66AF16E19D8624156F">
    <w:name w:val="205CD55F118C4B66AF16E19D8624156F"/>
  </w:style>
  <w:style w:type="paragraph" w:customStyle="1" w:styleId="67B11750989E41F8A8BDB56ECC51AE08">
    <w:name w:val="67B11750989E41F8A8BDB56ECC51AE08"/>
  </w:style>
  <w:style w:type="paragraph" w:customStyle="1" w:styleId="DB1384625F374652ADCA2B85E3E39CC6">
    <w:name w:val="DB1384625F374652ADCA2B85E3E39CC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673E26C070D422FA00C5E8309973DFE">
    <w:name w:val="0673E26C070D422FA00C5E8309973DFE"/>
  </w:style>
  <w:style w:type="paragraph" w:customStyle="1" w:styleId="0B0E9A67820B42578A30D300C28E9061">
    <w:name w:val="0B0E9A67820B42578A30D300C28E9061"/>
  </w:style>
  <w:style w:type="paragraph" w:customStyle="1" w:styleId="B4E1FBD593124BA594EEF0D53A61F800">
    <w:name w:val="B4E1FBD593124BA594EEF0D53A61F800"/>
  </w:style>
  <w:style w:type="paragraph" w:customStyle="1" w:styleId="57339386268C43C39C9C6C4CC5FEA892">
    <w:name w:val="57339386268C43C39C9C6C4CC5FEA892"/>
  </w:style>
  <w:style w:type="paragraph" w:customStyle="1" w:styleId="9E103840DAA54DC08CF9CFC407FCD06D">
    <w:name w:val="9E103840DAA54DC08CF9CFC407FCD06D"/>
  </w:style>
  <w:style w:type="paragraph" w:customStyle="1" w:styleId="144FFCBE00F2407C9EE69DD1E2DC385C">
    <w:name w:val="144FFCBE00F2407C9EE69DD1E2DC385C"/>
  </w:style>
  <w:style w:type="paragraph" w:customStyle="1" w:styleId="7D86D5644B3A4479B1D5A38183EEE666">
    <w:name w:val="7D86D5644B3A4479B1D5A38183EEE666"/>
  </w:style>
  <w:style w:type="paragraph" w:customStyle="1" w:styleId="998ED3A18D2A42A2B8041D26640D3378">
    <w:name w:val="998ED3A18D2A42A2B8041D26640D3378"/>
  </w:style>
  <w:style w:type="paragraph" w:customStyle="1" w:styleId="865FA6A8630B4AF2B13F55E326BE8B71">
    <w:name w:val="865FA6A8630B4AF2B13F55E326BE8B71"/>
  </w:style>
  <w:style w:type="paragraph" w:customStyle="1" w:styleId="78BC673338824F36B6CC4758BC0EF8E8">
    <w:name w:val="78BC673338824F36B6CC4758BC0EF8E8"/>
  </w:style>
  <w:style w:type="paragraph" w:customStyle="1" w:styleId="32A1938E7D9349EF919EDAA078746094">
    <w:name w:val="32A1938E7D9349EF919EDAA078746094"/>
  </w:style>
  <w:style w:type="paragraph" w:customStyle="1" w:styleId="BB7727A2DB15436FBDB2F4C988B41A0F">
    <w:name w:val="BB7727A2DB15436FBDB2F4C988B41A0F"/>
  </w:style>
  <w:style w:type="paragraph" w:customStyle="1" w:styleId="36F1C9E85FB8478E947B7337A52686DE">
    <w:name w:val="36F1C9E85FB8478E947B7337A52686DE"/>
  </w:style>
  <w:style w:type="paragraph" w:customStyle="1" w:styleId="96148AF2842A40738B52FDB7BC9AE436">
    <w:name w:val="96148AF2842A40738B52FDB7BC9AE436"/>
  </w:style>
  <w:style w:type="paragraph" w:customStyle="1" w:styleId="6E4883052188485DB8420595225175F5">
    <w:name w:val="6E4883052188485DB8420595225175F5"/>
  </w:style>
  <w:style w:type="paragraph" w:customStyle="1" w:styleId="388ED0ED4D994B578F16515534160DCC">
    <w:name w:val="388ED0ED4D994B578F16515534160DCC"/>
  </w:style>
  <w:style w:type="paragraph" w:customStyle="1" w:styleId="D5D61F6F50654E6BA03566A9BAD1C391">
    <w:name w:val="D5D61F6F50654E6BA03566A9BAD1C391"/>
  </w:style>
  <w:style w:type="paragraph" w:customStyle="1" w:styleId="D68C28E9C5BA46AAB4C6921408955AE1">
    <w:name w:val="D68C28E9C5BA46AAB4C6921408955AE1"/>
  </w:style>
  <w:style w:type="paragraph" w:customStyle="1" w:styleId="B353451B92D641CB961788AF7DC33314">
    <w:name w:val="B353451B92D641CB961788AF7DC33314"/>
  </w:style>
  <w:style w:type="paragraph" w:customStyle="1" w:styleId="43E4BB4E686246C3916255C0AD045CC0">
    <w:name w:val="43E4BB4E686246C3916255C0AD045CC0"/>
  </w:style>
  <w:style w:type="paragraph" w:customStyle="1" w:styleId="79ABC8AC7184467695E204235F31A619">
    <w:name w:val="79ABC8AC7184467695E204235F31A619"/>
  </w:style>
  <w:style w:type="paragraph" w:customStyle="1" w:styleId="86DB5689E5084298AD02641CA8EE4659">
    <w:name w:val="86DB5689E5084298AD02641CA8EE4659"/>
  </w:style>
  <w:style w:type="paragraph" w:customStyle="1" w:styleId="AFF957FCAE694BFEB42C8DC091AF5A60">
    <w:name w:val="AFF957FCAE694BFEB42C8DC091AF5A60"/>
  </w:style>
  <w:style w:type="paragraph" w:customStyle="1" w:styleId="741D16E902344783B2674E722F710BA6">
    <w:name w:val="741D16E902344783B2674E722F710BA6"/>
  </w:style>
  <w:style w:type="paragraph" w:customStyle="1" w:styleId="8C3A585F864346B1806D12FF72DFEEF7">
    <w:name w:val="8C3A585F864346B1806D12FF72DFEEF7"/>
  </w:style>
  <w:style w:type="paragraph" w:customStyle="1" w:styleId="F9A5A6D4713A4F829DD3092B1176BE0B">
    <w:name w:val="F9A5A6D4713A4F829DD3092B1176BE0B"/>
  </w:style>
  <w:style w:type="paragraph" w:customStyle="1" w:styleId="5A11BDA5577D4B98AFC4DB00EAE41B03">
    <w:name w:val="5A11BDA5577D4B98AFC4DB00EAE41B03"/>
  </w:style>
  <w:style w:type="paragraph" w:customStyle="1" w:styleId="E5F5330BCC944D6F9B275A8D9E8E7F9A">
    <w:name w:val="E5F5330BCC944D6F9B275A8D9E8E7F9A"/>
  </w:style>
  <w:style w:type="paragraph" w:customStyle="1" w:styleId="0CD12153D5444BC58360FAE4BEA907D2">
    <w:name w:val="0CD12153D5444BC58360FAE4BEA907D2"/>
  </w:style>
  <w:style w:type="paragraph" w:customStyle="1" w:styleId="043F358E5BEF485AAAE75DC8BDA56F98">
    <w:name w:val="043F358E5BEF485AAAE75DC8BDA56F9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B12C148742E640BAB6418D2BE811A6A6">
    <w:name w:val="B12C148742E640BAB6418D2BE811A6A6"/>
  </w:style>
  <w:style w:type="paragraph" w:customStyle="1" w:styleId="1FB4B50EBEB04E459D990B46A36C2C12">
    <w:name w:val="1FB4B50EBEB04E459D990B46A36C2C12"/>
    <w:rsid w:val="0099775F"/>
  </w:style>
  <w:style w:type="paragraph" w:customStyle="1" w:styleId="39BFB57554574D0D905B53BC2CE91744">
    <w:name w:val="39BFB57554574D0D905B53BC2CE91744"/>
    <w:rsid w:val="0099775F"/>
  </w:style>
  <w:style w:type="paragraph" w:customStyle="1" w:styleId="DB1EF87FC08A4BF0884E2122B5524101">
    <w:name w:val="DB1EF87FC08A4BF0884E2122B5524101"/>
    <w:rsid w:val="0099775F"/>
  </w:style>
  <w:style w:type="paragraph" w:customStyle="1" w:styleId="DFE99AE2C1934E5296CAD8A162E436F0">
    <w:name w:val="DFE99AE2C1934E5296CAD8A162E436F0"/>
    <w:rsid w:val="0099775F"/>
  </w:style>
  <w:style w:type="paragraph" w:customStyle="1" w:styleId="30A0AC4039E04676B5C792DACF29921F">
    <w:name w:val="30A0AC4039E04676B5C792DACF29921F"/>
    <w:rsid w:val="0099775F"/>
  </w:style>
  <w:style w:type="paragraph" w:customStyle="1" w:styleId="C09295938E31493883829A5D794FBE91">
    <w:name w:val="C09295938E31493883829A5D794FBE91"/>
    <w:rsid w:val="0099775F"/>
  </w:style>
  <w:style w:type="paragraph" w:customStyle="1" w:styleId="61C2263EA144463CBEBBAEFA9FDDA18B">
    <w:name w:val="61C2263EA144463CBEBBAEFA9FDDA18B"/>
    <w:rsid w:val="0099775F"/>
  </w:style>
  <w:style w:type="paragraph" w:customStyle="1" w:styleId="9217B20835064DE68261C9C66FF558D7">
    <w:name w:val="9217B20835064DE68261C9C66FF558D7"/>
    <w:rsid w:val="0099775F"/>
  </w:style>
  <w:style w:type="paragraph" w:customStyle="1" w:styleId="BBF5410F7AFC4870B67C77FAB2A3400F">
    <w:name w:val="BBF5410F7AFC4870B67C77FAB2A3400F"/>
    <w:rsid w:val="0099775F"/>
  </w:style>
  <w:style w:type="paragraph" w:customStyle="1" w:styleId="5C6806D67135423B838BFBB2E72AA6AA">
    <w:name w:val="5C6806D67135423B838BFBB2E72AA6AA"/>
    <w:rsid w:val="00997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2024-04-08T04:57:00Z</dcterms:created>
  <dcterms:modified xsi:type="dcterms:W3CDTF">2024-04-08T12:32:00Z</dcterms:modified>
</cp:coreProperties>
</file>